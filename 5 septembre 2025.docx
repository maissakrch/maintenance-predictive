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8C88" w14:textId="19DFF9A4" w:rsidR="00E279B8" w:rsidRDefault="009F3C6D" w:rsidP="00E279B8">
      <w:pPr>
        <w:pStyle w:val="Sous-titre"/>
      </w:pPr>
      <w:r>
        <w:t>5 septembre 2025</w:t>
      </w:r>
    </w:p>
    <w:p w14:paraId="0AC508CA" w14:textId="77777777" w:rsidR="00E279B8" w:rsidRDefault="00E279B8" w:rsidP="002B21AE">
      <w:pPr>
        <w:pStyle w:val="Logo"/>
        <w:tabs>
          <w:tab w:val="left" w:pos="6282"/>
        </w:tabs>
      </w:pPr>
      <w:r>
        <w:rPr>
          <w:lang w:bidi="fr-FR"/>
        </w:rPr>
        <w:drawing>
          <wp:inline distT="0" distB="0" distL="0" distR="0" wp14:anchorId="432C341B" wp14:editId="11D7BD4A">
            <wp:extent cx="2647950" cy="1447799"/>
            <wp:effectExtent l="0" t="0" r="0" b="0"/>
            <wp:docPr id="8" name="Image 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D685" w14:textId="4066D2C6" w:rsidR="00E279B8" w:rsidRDefault="00000000" w:rsidP="00E279B8">
      <w:pPr>
        <w:pStyle w:val="Sous-titre"/>
      </w:pPr>
      <w:sdt>
        <w:sdtPr>
          <w:alias w:val="Émis par :"/>
          <w:tag w:val="Émis par :"/>
          <w:id w:val="2116784469"/>
          <w:placeholder>
            <w:docPart w:val="29185A2C0DD1854C9B7DB62174025C34"/>
          </w:placeholder>
          <w:temporary/>
          <w:showingPlcHdr/>
          <w15:appearance w15:val="hidden"/>
        </w:sdtPr>
        <w:sdtContent>
          <w:r w:rsidR="00E279B8">
            <w:rPr>
              <w:lang w:bidi="fr-FR"/>
            </w:rPr>
            <w:t>Émis par :</w:t>
          </w:r>
        </w:sdtContent>
      </w:sdt>
      <w:r w:rsidR="00E279B8">
        <w:rPr>
          <w:lang w:bidi="fr-FR"/>
        </w:rPr>
        <w:t xml:space="preserve"> </w:t>
      </w:r>
      <w:sdt>
        <w:sdtPr>
          <w:alias w:val="Entrez votre nom :"/>
          <w:tag w:val="Entrez votre nom :"/>
          <w:id w:val="-679964544"/>
          <w:placeholder>
            <w:docPart w:val="0BB6DA2F4F98D648AC032F5822AEB6F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9F3C6D">
            <w:t>KERCHAOUI Maïssa</w:t>
          </w:r>
        </w:sdtContent>
      </w:sdt>
    </w:p>
    <w:p w14:paraId="3CA87B71" w14:textId="1979CCAC" w:rsidR="00E279B8" w:rsidRDefault="00000000" w:rsidP="00E279B8">
      <w:pPr>
        <w:pStyle w:val="Coordonnes"/>
      </w:pPr>
      <w:sdt>
        <w:sdtPr>
          <w:alias w:val="Entrez le nom de l’entreprise :"/>
          <w:tag w:val=""/>
          <w:id w:val="442581965"/>
          <w:placeholder>
            <w:docPart w:val="A0A4DD5DA662D146B8D7500B3654D5F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9F3C6D">
            <w:t>SAFRAN</w:t>
          </w:r>
        </w:sdtContent>
      </w:sdt>
    </w:p>
    <w:p w14:paraId="278562CE" w14:textId="4389CC98" w:rsidR="00907CBB" w:rsidRDefault="00000000" w:rsidP="009F3C6D">
      <w:pPr>
        <w:pStyle w:val="Coordonnes"/>
        <w:ind w:left="0"/>
        <w:jc w:val="left"/>
      </w:pPr>
      <w:sdt>
        <w:sdtPr>
          <w:alias w:val="Entrez l’adresse de l’entreprise :"/>
          <w:tag w:val="Entrez l’adresse de l’entreprise :"/>
          <w:id w:val="1489432431"/>
          <w:placeholder>
            <w:docPart w:val="5C58B9B84D24044BB8B06D65423187A2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Content>
          <w:r w:rsidR="009F3C6D">
            <w:rPr>
              <w:lang w:bidi="fr-FR"/>
            </w:rPr>
            <w:t>Adresse de l’entreprise</w:t>
          </w:r>
        </w:sdtContent>
      </w:sdt>
    </w:p>
    <w:sectPr w:rsidR="00907CBB" w:rsidSect="00AB67AA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03A63" w14:textId="77777777" w:rsidR="003E23B8" w:rsidRDefault="003E23B8">
      <w:r>
        <w:separator/>
      </w:r>
    </w:p>
    <w:p w14:paraId="139CAB54" w14:textId="77777777" w:rsidR="003E23B8" w:rsidRDefault="003E23B8"/>
  </w:endnote>
  <w:endnote w:type="continuationSeparator" w:id="0">
    <w:p w14:paraId="5B2BB66A" w14:textId="77777777" w:rsidR="003E23B8" w:rsidRDefault="003E23B8">
      <w:r>
        <w:continuationSeparator/>
      </w:r>
    </w:p>
    <w:p w14:paraId="3701F7DF" w14:textId="77777777" w:rsidR="003E23B8" w:rsidRDefault="003E23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pied de page"/>
    </w:tblPr>
    <w:tblGrid>
      <w:gridCol w:w="1354"/>
      <w:gridCol w:w="6318"/>
      <w:gridCol w:w="1354"/>
    </w:tblGrid>
    <w:tr w:rsidR="00907CBB" w14:paraId="052F383E" w14:textId="77777777" w:rsidTr="00B87079">
      <w:sdt>
        <w:sdtPr>
          <w:alias w:val="Entrez la date :"/>
          <w:tag w:val="Entrez la date :"/>
          <w:id w:val="-666626265"/>
          <w:placeholder>
            <w:docPart w:val="518AEC7A0CDF2D43A258C43EF6F7ADBE"/>
          </w:placeholder>
          <w:temporary/>
          <w:showingPlcHdr/>
          <w15:appearance w15:val="hidden"/>
        </w:sdtPr>
        <w:sdtContent>
          <w:tc>
            <w:tcPr>
              <w:tcW w:w="750" w:type="pct"/>
            </w:tcPr>
            <w:p w14:paraId="4ECE0B79" w14:textId="77777777" w:rsidR="00907CBB" w:rsidRDefault="00B87079">
              <w:pPr>
                <w:pStyle w:val="Pieddepage"/>
              </w:pPr>
              <w:r>
                <w:rPr>
                  <w:lang w:bidi="fr-FR"/>
                </w:rPr>
                <w:t>Date</w:t>
              </w:r>
            </w:p>
          </w:tc>
        </w:sdtContent>
      </w:sdt>
      <w:tc>
        <w:tcPr>
          <w:tcW w:w="3500" w:type="pct"/>
        </w:tcPr>
        <w:p w14:paraId="519B07AF" w14:textId="77777777" w:rsidR="00907CBB" w:rsidRDefault="00000000" w:rsidP="00B87079">
          <w:pPr>
            <w:pStyle w:val="Pieddepage"/>
            <w:jc w:val="center"/>
          </w:pPr>
          <w:sdt>
            <w:sdtPr>
              <w:alias w:val="Titre :"/>
              <w:tag w:val="Titre :"/>
              <w:id w:val="1144241896"/>
              <w:placeholder>
                <w:docPart w:val="8B0D8E47962BF84FA6FAACBF6432DA1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="00B87079">
                <w:rPr>
                  <w:lang w:bidi="fr-FR"/>
                </w:rPr>
                <w:t>Plan de communication du projet</w:t>
              </w:r>
            </w:sdtContent>
          </w:sdt>
        </w:p>
      </w:tc>
      <w:tc>
        <w:tcPr>
          <w:tcW w:w="750" w:type="pct"/>
        </w:tcPr>
        <w:p w14:paraId="43829F8A" w14:textId="77777777" w:rsidR="00907CBB" w:rsidRDefault="00107CB6">
          <w:pPr>
            <w:pStyle w:val="Pieddepage"/>
            <w:jc w:val="right"/>
          </w:pPr>
          <w:r>
            <w:rPr>
              <w:lang w:bidi="fr-FR"/>
            </w:rPr>
            <w:fldChar w:fldCharType="begin"/>
          </w:r>
          <w:r>
            <w:rPr>
              <w:lang w:bidi="fr-FR"/>
            </w:rPr>
            <w:instrText xml:space="preserve"> PAGE  \* Arabic </w:instrText>
          </w:r>
          <w:r>
            <w:rPr>
              <w:lang w:bidi="fr-FR"/>
            </w:rPr>
            <w:fldChar w:fldCharType="separate"/>
          </w:r>
          <w:r w:rsidR="009A32A1">
            <w:rPr>
              <w:noProof/>
              <w:lang w:bidi="fr-FR"/>
            </w:rPr>
            <w:t>1</w:t>
          </w:r>
          <w:r>
            <w:rPr>
              <w:lang w:bidi="fr-FR"/>
            </w:rPr>
            <w:fldChar w:fldCharType="end"/>
          </w:r>
        </w:p>
      </w:tc>
    </w:tr>
  </w:tbl>
  <w:p w14:paraId="7F8D6475" w14:textId="77777777" w:rsidR="00907CBB" w:rsidRDefault="00907C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C161C" w14:textId="77777777" w:rsidR="003E23B8" w:rsidRDefault="003E23B8">
      <w:r>
        <w:separator/>
      </w:r>
    </w:p>
    <w:p w14:paraId="00B8FA6E" w14:textId="77777777" w:rsidR="003E23B8" w:rsidRDefault="003E23B8"/>
  </w:footnote>
  <w:footnote w:type="continuationSeparator" w:id="0">
    <w:p w14:paraId="718896F8" w14:textId="77777777" w:rsidR="003E23B8" w:rsidRDefault="003E23B8">
      <w:r>
        <w:continuationSeparator/>
      </w:r>
    </w:p>
    <w:p w14:paraId="2014A6F3" w14:textId="77777777" w:rsidR="003E23B8" w:rsidRDefault="003E23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E165A" w14:textId="77777777" w:rsidR="00907CBB" w:rsidRDefault="00000000">
    <w:pPr>
      <w:pStyle w:val="En-tte"/>
    </w:pPr>
    <w:sdt>
      <w:sdtPr>
        <w:alias w:val="Confidentiel :"/>
        <w:tag w:val="Confidentiel :"/>
        <w:id w:val="-797678126"/>
        <w:placeholder>
          <w:docPart w:val="36C05D3C12523341963BCBB6780A3F47"/>
        </w:placeholder>
        <w:temporary/>
        <w:showingPlcHdr/>
        <w15:appearance w15:val="hidden"/>
      </w:sdtPr>
      <w:sdtContent>
        <w:r w:rsidR="00B87079">
          <w:rPr>
            <w:lang w:bidi="fr-FR"/>
          </w:rPr>
          <w:t>Confidentiel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0E7D9" w14:textId="77777777" w:rsidR="00736E05" w:rsidRDefault="00736E05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EAB3D7" wp14:editId="6E021C8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e 2" descr="Barre latérale décorative de la page de gard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 3" descr="Barre latérale décorative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 5" descr="Barre latérale décorative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71C0EB1" id="Groupe 2" o:spid="_x0000_s1026" alt="Barre latérale décorative de la page de gard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">
              <v:rect id="Rectangle 3" o:spid="_x0000_s1027" alt="Barre latérale décorative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" fillcolor="#dd8047 [3205]" stroked="f" strokeweight="1pt"/>
              <v:rect id="Rectangle 5" o:spid="_x0000_s1028" alt="Barre latérale décorative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&#13;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28346">
    <w:abstractNumId w:val="9"/>
  </w:num>
  <w:num w:numId="2" w16cid:durableId="1722364907">
    <w:abstractNumId w:val="10"/>
  </w:num>
  <w:num w:numId="3" w16cid:durableId="493881361">
    <w:abstractNumId w:val="7"/>
  </w:num>
  <w:num w:numId="4" w16cid:durableId="900217273">
    <w:abstractNumId w:val="6"/>
  </w:num>
  <w:num w:numId="5" w16cid:durableId="65615946">
    <w:abstractNumId w:val="5"/>
  </w:num>
  <w:num w:numId="6" w16cid:durableId="260336160">
    <w:abstractNumId w:val="4"/>
  </w:num>
  <w:num w:numId="7" w16cid:durableId="1832209561">
    <w:abstractNumId w:val="8"/>
  </w:num>
  <w:num w:numId="8" w16cid:durableId="1868713222">
    <w:abstractNumId w:val="3"/>
  </w:num>
  <w:num w:numId="9" w16cid:durableId="1227257763">
    <w:abstractNumId w:val="2"/>
  </w:num>
  <w:num w:numId="10" w16cid:durableId="1143428480">
    <w:abstractNumId w:val="1"/>
  </w:num>
  <w:num w:numId="11" w16cid:durableId="68644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6D"/>
    <w:rsid w:val="00067E02"/>
    <w:rsid w:val="000A4929"/>
    <w:rsid w:val="00107CB6"/>
    <w:rsid w:val="0013333F"/>
    <w:rsid w:val="00193898"/>
    <w:rsid w:val="001E347A"/>
    <w:rsid w:val="002B21AE"/>
    <w:rsid w:val="00312DD5"/>
    <w:rsid w:val="0033593E"/>
    <w:rsid w:val="003E23B8"/>
    <w:rsid w:val="004534A5"/>
    <w:rsid w:val="004566FA"/>
    <w:rsid w:val="00495232"/>
    <w:rsid w:val="004A4EC4"/>
    <w:rsid w:val="005331CA"/>
    <w:rsid w:val="005504AE"/>
    <w:rsid w:val="00660B21"/>
    <w:rsid w:val="00714CE5"/>
    <w:rsid w:val="00727389"/>
    <w:rsid w:val="00736E05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9F3C6D"/>
    <w:rsid w:val="00A00BA7"/>
    <w:rsid w:val="00A72CC5"/>
    <w:rsid w:val="00AB67AA"/>
    <w:rsid w:val="00B55F12"/>
    <w:rsid w:val="00B87079"/>
    <w:rsid w:val="00C41938"/>
    <w:rsid w:val="00C64B77"/>
    <w:rsid w:val="00CB5473"/>
    <w:rsid w:val="00DA0B66"/>
    <w:rsid w:val="00E279B8"/>
    <w:rsid w:val="00E756E6"/>
    <w:rsid w:val="00E76641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79BB1C"/>
  <w15:chartTrackingRefBased/>
  <w15:docId w15:val="{01A4017D-6471-A044-A833-04F2D4BD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fr-F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itre1">
    <w:name w:val="heading 1"/>
    <w:basedOn w:val="Normal"/>
    <w:next w:val="Normal"/>
    <w:link w:val="Titre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4-Accentuation6">
    <w:name w:val="Grid Table 4 Accent 6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2-Accentuation1">
    <w:name w:val="List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13333F"/>
    <w:rPr>
      <w:color w:val="595959" w:themeColor="text1" w:themeTint="A6"/>
    </w:r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6">
    <w:name w:val="Grid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1Clair-Accentuation6">
    <w:name w:val="List Table 1 Light Accent 6"/>
    <w:basedOn w:val="Tableau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-tte">
    <w:name w:val="header"/>
    <w:basedOn w:val="Normal"/>
    <w:link w:val="En-tteCar"/>
    <w:uiPriority w:val="2"/>
    <w:unhideWhenUsed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2"/>
  </w:style>
  <w:style w:type="paragraph" w:styleId="Pieddepage">
    <w:name w:val="footer"/>
    <w:basedOn w:val="Normal"/>
    <w:link w:val="PieddepageCar"/>
    <w:uiPriority w:val="2"/>
    <w:unhideWhenUsed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2"/>
  </w:style>
  <w:style w:type="table" w:customStyle="1" w:styleId="Pasdebordures">
    <w:name w:val="Pas de bordures"/>
    <w:basedOn w:val="TableauNormal"/>
    <w:uiPriority w:val="99"/>
    <w:pPr>
      <w:spacing w:after="0" w:line="240" w:lineRule="auto"/>
    </w:pPr>
    <w:tblPr/>
  </w:style>
  <w:style w:type="table" w:styleId="TableauGrille1Clair-Accentuation1">
    <w:name w:val="Grid Table 1 Light Accent 1"/>
    <w:aliases w:val="Sample questionnaires table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leauGrille2-Accentuation1">
    <w:name w:val="Grid Table 2 Accent 1"/>
    <w:basedOn w:val="Tableau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ordonnes">
    <w:name w:val="Coordonnées"/>
    <w:basedOn w:val="Normal"/>
    <w:uiPriority w:val="1"/>
    <w:qFormat/>
    <w:pPr>
      <w:spacing w:after="0"/>
      <w:jc w:val="right"/>
    </w:pPr>
    <w:rPr>
      <w:caps/>
    </w:rPr>
  </w:style>
  <w:style w:type="table" w:styleId="TableauGrille3-Accentuation3">
    <w:name w:val="Grid Table 3 Accent 3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1Clair-Accentuation3">
    <w:name w:val="Grid Table 1 Light Accent 3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ev">
    <w:name w:val="Strong"/>
    <w:basedOn w:val="Policepardfaut"/>
    <w:uiPriority w:val="1"/>
    <w:qFormat/>
    <w:rPr>
      <w:b/>
      <w:bCs/>
    </w:rPr>
  </w:style>
  <w:style w:type="paragraph" w:customStyle="1" w:styleId="Textedetableau">
    <w:name w:val="Texte de tableau"/>
    <w:basedOn w:val="Normal"/>
    <w:uiPriority w:val="1"/>
    <w:qFormat/>
    <w:pPr>
      <w:spacing w:before="120" w:after="0"/>
    </w:pPr>
  </w:style>
  <w:style w:type="table" w:styleId="TableauListe6Couleur-Accentuation2">
    <w:name w:val="List Table 6 Colorful Accent 2"/>
    <w:basedOn w:val="Tableau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uce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Accentuationintense">
    <w:name w:val="Intense Emphasis"/>
    <w:basedOn w:val="Policepardfau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3333F"/>
    <w:rPr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Lienhypertexte">
    <w:name w:val="Hyperlink"/>
    <w:basedOn w:val="Policepardfau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3333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issa/Library/Containers/com.microsoft.Word/Data/Library/Application%20Support/Microsoft/Office/16.0/DTS/Search/%7b332341EF-5A63-864A-966E-34721C7780F2%7dtf039920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185A2C0DD1854C9B7DB62174025C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AAA19-A9CC-3B46-9F5F-AE564C2F66F0}"/>
      </w:docPartPr>
      <w:docPartBody>
        <w:p w:rsidR="00000000" w:rsidRDefault="00000000">
          <w:pPr>
            <w:pStyle w:val="29185A2C0DD1854C9B7DB62174025C34"/>
          </w:pPr>
          <w:r>
            <w:rPr>
              <w:lang w:bidi="fr-FR"/>
            </w:rPr>
            <w:t>Émis par :</w:t>
          </w:r>
        </w:p>
      </w:docPartBody>
    </w:docPart>
    <w:docPart>
      <w:docPartPr>
        <w:name w:val="0BB6DA2F4F98D648AC032F5822AEB6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CE684F-B66E-D64D-9AE9-887E4F0FBAE3}"/>
      </w:docPartPr>
      <w:docPartBody>
        <w:p w:rsidR="00000000" w:rsidRDefault="00000000">
          <w:pPr>
            <w:pStyle w:val="0BB6DA2F4F98D648AC032F5822AEB6F5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A0A4DD5DA662D146B8D7500B3654D5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E25D3D-5A98-BC45-B1C8-E3E4443FEA39}"/>
      </w:docPartPr>
      <w:docPartBody>
        <w:p w:rsidR="00000000" w:rsidRDefault="00000000">
          <w:pPr>
            <w:pStyle w:val="A0A4DD5DA662D146B8D7500B3654D5FC"/>
          </w:pPr>
          <w:r>
            <w:rPr>
              <w:lang w:bidi="fr-FR"/>
            </w:rPr>
            <w:t>nom de l’entreprise</w:t>
          </w:r>
        </w:p>
      </w:docPartBody>
    </w:docPart>
    <w:docPart>
      <w:docPartPr>
        <w:name w:val="5C58B9B84D24044BB8B06D65423187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EE4AEA-5126-854D-A58F-85CFE7DBC182}"/>
      </w:docPartPr>
      <w:docPartBody>
        <w:p w:rsidR="00000000" w:rsidRDefault="00000000">
          <w:pPr>
            <w:pStyle w:val="5C58B9B84D24044BB8B06D65423187A2"/>
          </w:pPr>
          <w:r>
            <w:rPr>
              <w:lang w:bidi="fr-FR"/>
            </w:rPr>
            <w:t>Adresse de l’entreprise</w:t>
          </w:r>
        </w:p>
      </w:docPartBody>
    </w:docPart>
    <w:docPart>
      <w:docPartPr>
        <w:name w:val="36C05D3C12523341963BCBB6780A3F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0B96A9-F454-044C-9A63-529714A9DED6}"/>
      </w:docPartPr>
      <w:docPartBody>
        <w:p w:rsidR="00000000" w:rsidRDefault="00000000">
          <w:pPr>
            <w:pStyle w:val="36C05D3C12523341963BCBB6780A3F47"/>
          </w:pPr>
          <w:r>
            <w:rPr>
              <w:lang w:bidi="fr-FR"/>
            </w:rPr>
            <w:t>Objectifs</w:t>
          </w:r>
        </w:p>
      </w:docPartBody>
    </w:docPart>
    <w:docPart>
      <w:docPartPr>
        <w:name w:val="518AEC7A0CDF2D43A258C43EF6F7AD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344300-7A04-0247-B4B4-44797304210D}"/>
      </w:docPartPr>
      <w:docPartBody>
        <w:p w:rsidR="00000000" w:rsidRDefault="00000000">
          <w:pPr>
            <w:pStyle w:val="518AEC7A0CDF2D43A258C43EF6F7ADBE"/>
          </w:pPr>
          <w:r>
            <w:rPr>
              <w:lang w:bidi="fr-FR"/>
            </w:rPr>
            <w:t>Nom du chef</w:t>
          </w:r>
        </w:p>
      </w:docPartBody>
    </w:docPart>
    <w:docPart>
      <w:docPartPr>
        <w:name w:val="8B0D8E47962BF84FA6FAACBF6432D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CA09E4-D05A-7B46-AFFB-A005CEFAC68F}"/>
      </w:docPartPr>
      <w:docPartBody>
        <w:p w:rsidR="00000000" w:rsidRDefault="00000000">
          <w:pPr>
            <w:pStyle w:val="8B0D8E47962BF84FA6FAACBF6432DA1F"/>
          </w:pPr>
          <w:r>
            <w:rPr>
              <w:lang w:bidi="fr-FR"/>
            </w:rPr>
            <w:t>Probabilité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4D"/>
    <w:rsid w:val="00DC154D"/>
    <w:rsid w:val="00E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932F1400F7914A9EA1AC1EBCB50ECF">
    <w:name w:val="F7932F1400F7914A9EA1AC1EBCB50ECF"/>
  </w:style>
  <w:style w:type="paragraph" w:customStyle="1" w:styleId="55824B14738BE6419A2B54FEB206A64C">
    <w:name w:val="55824B14738BE6419A2B54FEB206A64C"/>
  </w:style>
  <w:style w:type="paragraph" w:customStyle="1" w:styleId="EF1398BCA4FC584CB1A277CED6798AB3">
    <w:name w:val="EF1398BCA4FC584CB1A277CED6798AB3"/>
  </w:style>
  <w:style w:type="paragraph" w:customStyle="1" w:styleId="29185A2C0DD1854C9B7DB62174025C34">
    <w:name w:val="29185A2C0DD1854C9B7DB62174025C34"/>
  </w:style>
  <w:style w:type="paragraph" w:customStyle="1" w:styleId="0BB6DA2F4F98D648AC032F5822AEB6F5">
    <w:name w:val="0BB6DA2F4F98D648AC032F5822AEB6F5"/>
  </w:style>
  <w:style w:type="paragraph" w:customStyle="1" w:styleId="A0A4DD5DA662D146B8D7500B3654D5FC">
    <w:name w:val="A0A4DD5DA662D146B8D7500B3654D5FC"/>
  </w:style>
  <w:style w:type="paragraph" w:customStyle="1" w:styleId="5C58B9B84D24044BB8B06D65423187A2">
    <w:name w:val="5C58B9B84D24044BB8B06D65423187A2"/>
  </w:style>
  <w:style w:type="paragraph" w:customStyle="1" w:styleId="5D7EAE6406407347B781D6F1DAF30025">
    <w:name w:val="5D7EAE6406407347B781D6F1DAF30025"/>
  </w:style>
  <w:style w:type="paragraph" w:customStyle="1" w:styleId="FD0A8844C9CFF04FB6F9F9C393009371">
    <w:name w:val="FD0A8844C9CFF04FB6F9F9C393009371"/>
  </w:style>
  <w:style w:type="paragraph" w:customStyle="1" w:styleId="9470A4B7A4C25F44B142F7021E2A8020">
    <w:name w:val="9470A4B7A4C25F44B142F7021E2A8020"/>
  </w:style>
  <w:style w:type="paragraph" w:customStyle="1" w:styleId="4836AB741EC14E4CAEC1B0FA2BE501DF">
    <w:name w:val="4836AB741EC14E4CAEC1B0FA2BE501DF"/>
  </w:style>
  <w:style w:type="paragraph" w:customStyle="1" w:styleId="A54C552BAD0B404FA14536C0A174B5B8">
    <w:name w:val="A54C552BAD0B404FA14536C0A174B5B8"/>
  </w:style>
  <w:style w:type="paragraph" w:customStyle="1" w:styleId="DAE82CE948982943AA1186F90E561D96">
    <w:name w:val="DAE82CE948982943AA1186F90E561D96"/>
  </w:style>
  <w:style w:type="paragraph" w:customStyle="1" w:styleId="D0330C2F16429E478CD108CA94FE166F">
    <w:name w:val="D0330C2F16429E478CD108CA94FE166F"/>
  </w:style>
  <w:style w:type="paragraph" w:customStyle="1" w:styleId="06F5A2C44A301D4DA9BA01F9AE238DFC">
    <w:name w:val="06F5A2C44A301D4DA9BA01F9AE238DFC"/>
  </w:style>
  <w:style w:type="paragraph" w:customStyle="1" w:styleId="CF08527EDED50C438F5B13A125876087">
    <w:name w:val="CF08527EDED50C438F5B13A125876087"/>
  </w:style>
  <w:style w:type="paragraph" w:customStyle="1" w:styleId="54DFA09313DAA04CBF03F10F4A61E0BD">
    <w:name w:val="54DFA09313DAA04CBF03F10F4A61E0BD"/>
  </w:style>
  <w:style w:type="paragraph" w:customStyle="1" w:styleId="57E11C5F2BDC394BB53B7F899F7EFA9B">
    <w:name w:val="57E11C5F2BDC394BB53B7F899F7EFA9B"/>
  </w:style>
  <w:style w:type="paragraph" w:customStyle="1" w:styleId="1EF355D413EDCD4ABDA096D4FC06E535">
    <w:name w:val="1EF355D413EDCD4ABDA096D4FC06E535"/>
  </w:style>
  <w:style w:type="paragraph" w:customStyle="1" w:styleId="210E7F1C088D2A49B4969A03592E830D">
    <w:name w:val="210E7F1C088D2A49B4969A03592E830D"/>
  </w:style>
  <w:style w:type="paragraph" w:customStyle="1" w:styleId="D8B968CA990A6E49816711454104D251">
    <w:name w:val="D8B968CA990A6E49816711454104D251"/>
  </w:style>
  <w:style w:type="paragraph" w:customStyle="1" w:styleId="F3322598B5469449A9CA55AE47792B4B">
    <w:name w:val="F3322598B5469449A9CA55AE47792B4B"/>
  </w:style>
  <w:style w:type="paragraph" w:customStyle="1" w:styleId="2E8CCFE03A12DF4394F3EA6D597953E2">
    <w:name w:val="2E8CCFE03A12DF4394F3EA6D597953E2"/>
  </w:style>
  <w:style w:type="paragraph" w:customStyle="1" w:styleId="A21F3220DB174048AB379026F76D98DD">
    <w:name w:val="A21F3220DB174048AB379026F76D98DD"/>
  </w:style>
  <w:style w:type="paragraph" w:customStyle="1" w:styleId="F514AF6A6A5CEA499B9D37D6580E5601">
    <w:name w:val="F514AF6A6A5CEA499B9D37D6580E5601"/>
  </w:style>
  <w:style w:type="paragraph" w:customStyle="1" w:styleId="B4E9A21EBEF437469C85554D9161CB7F">
    <w:name w:val="B4E9A21EBEF437469C85554D9161CB7F"/>
  </w:style>
  <w:style w:type="paragraph" w:customStyle="1" w:styleId="225F8BA46C72AD45B1B3D05A33EA991D">
    <w:name w:val="225F8BA46C72AD45B1B3D05A33EA991D"/>
  </w:style>
  <w:style w:type="paragraph" w:customStyle="1" w:styleId="3E040CE8E5ADF647B7C21CEDFFCB7151">
    <w:name w:val="3E040CE8E5ADF647B7C21CEDFFCB7151"/>
  </w:style>
  <w:style w:type="paragraph" w:customStyle="1" w:styleId="02E84F94C6122A4196AE6AEEC6E1A38A">
    <w:name w:val="02E84F94C6122A4196AE6AEEC6E1A38A"/>
  </w:style>
  <w:style w:type="paragraph" w:customStyle="1" w:styleId="CED1D5E07593CD4F889E2020EFDE147B">
    <w:name w:val="CED1D5E07593CD4F889E2020EFDE147B"/>
  </w:style>
  <w:style w:type="paragraph" w:customStyle="1" w:styleId="B553D411A4593240B77A8F3F22C33CFF">
    <w:name w:val="B553D411A4593240B77A8F3F22C33CFF"/>
  </w:style>
  <w:style w:type="paragraph" w:customStyle="1" w:styleId="95CB03BE10002F4FB0006DEEE1021DB2">
    <w:name w:val="95CB03BE10002F4FB0006DEEE1021DB2"/>
  </w:style>
  <w:style w:type="paragraph" w:customStyle="1" w:styleId="78E42EDA95288D4F9E9800E19BCBE3F6">
    <w:name w:val="78E42EDA95288D4F9E9800E19BCBE3F6"/>
  </w:style>
  <w:style w:type="paragraph" w:customStyle="1" w:styleId="107106043BBDE146B3EB3FB422B5C6AF">
    <w:name w:val="107106043BBDE146B3EB3FB422B5C6AF"/>
  </w:style>
  <w:style w:type="paragraph" w:customStyle="1" w:styleId="1A69E9F4C0E7D542887DC1028706B4D0">
    <w:name w:val="1A69E9F4C0E7D542887DC1028706B4D0"/>
  </w:style>
  <w:style w:type="paragraph" w:customStyle="1" w:styleId="498BD919DE3A7F479AC55C6D9A6D3DB5">
    <w:name w:val="498BD919DE3A7F479AC55C6D9A6D3DB5"/>
  </w:style>
  <w:style w:type="paragraph" w:customStyle="1" w:styleId="15DAB190A8DAD44FB2E9568FAEDA1C0B">
    <w:name w:val="15DAB190A8DAD44FB2E9568FAEDA1C0B"/>
  </w:style>
  <w:style w:type="paragraph" w:customStyle="1" w:styleId="632E07C857B8A242B8EE52680105D437">
    <w:name w:val="632E07C857B8A242B8EE52680105D437"/>
  </w:style>
  <w:style w:type="paragraph" w:customStyle="1" w:styleId="9032CC540AACDD41A7222CD53FBB6C98">
    <w:name w:val="9032CC540AACDD41A7222CD53FBB6C98"/>
  </w:style>
  <w:style w:type="paragraph" w:customStyle="1" w:styleId="FEC9FD721CF38B4E88ECA5516DC15552">
    <w:name w:val="FEC9FD721CF38B4E88ECA5516DC15552"/>
  </w:style>
  <w:style w:type="paragraph" w:customStyle="1" w:styleId="F9F2FBB3126D824C930E6571D603EAC9">
    <w:name w:val="F9F2FBB3126D824C930E6571D603EAC9"/>
  </w:style>
  <w:style w:type="paragraph" w:customStyle="1" w:styleId="F923B1A9A40215469A1B91044DB2C350">
    <w:name w:val="F923B1A9A40215469A1B91044DB2C350"/>
  </w:style>
  <w:style w:type="paragraph" w:customStyle="1" w:styleId="C81FFC9158615C469BB4A897251DA1D6">
    <w:name w:val="C81FFC9158615C469BB4A897251DA1D6"/>
  </w:style>
  <w:style w:type="paragraph" w:customStyle="1" w:styleId="66BBA1A8D748D64D9301CE9F48D71A57">
    <w:name w:val="66BBA1A8D748D64D9301CE9F48D71A57"/>
  </w:style>
  <w:style w:type="paragraph" w:customStyle="1" w:styleId="8EA497BC710ACF418958F7C2DCBA4289">
    <w:name w:val="8EA497BC710ACF418958F7C2DCBA4289"/>
  </w:style>
  <w:style w:type="paragraph" w:customStyle="1" w:styleId="C32A106E8CACD04483DCD1F09768CC0F">
    <w:name w:val="C32A106E8CACD04483DCD1F09768CC0F"/>
  </w:style>
  <w:style w:type="paragraph" w:customStyle="1" w:styleId="32698A0AD73D4D498EF9A931F0A45205">
    <w:name w:val="32698A0AD73D4D498EF9A931F0A45205"/>
  </w:style>
  <w:style w:type="paragraph" w:customStyle="1" w:styleId="3D4B7C820910A049897DEA80746ECA8F">
    <w:name w:val="3D4B7C820910A049897DEA80746ECA8F"/>
  </w:style>
  <w:style w:type="paragraph" w:customStyle="1" w:styleId="8054B1AF982BAC48A4B20204A66DD5C9">
    <w:name w:val="8054B1AF982BAC48A4B20204A66DD5C9"/>
  </w:style>
  <w:style w:type="character" w:styleId="lev">
    <w:name w:val="Strong"/>
    <w:basedOn w:val="Policepardfaut"/>
    <w:uiPriority w:val="1"/>
    <w:qFormat/>
    <w:rPr>
      <w:b/>
      <w:bCs/>
    </w:rPr>
  </w:style>
  <w:style w:type="paragraph" w:customStyle="1" w:styleId="967864765F8B6B4AA7165E54D0BBFD1C">
    <w:name w:val="967864765F8B6B4AA7165E54D0BBFD1C"/>
  </w:style>
  <w:style w:type="paragraph" w:customStyle="1" w:styleId="35871B0E1A45D34EA6464C93A8D73693">
    <w:name w:val="35871B0E1A45D34EA6464C93A8D73693"/>
  </w:style>
  <w:style w:type="paragraph" w:customStyle="1" w:styleId="DDCE89A1CF99CB44A904C7B3B4499AF8">
    <w:name w:val="DDCE89A1CF99CB44A904C7B3B4499AF8"/>
  </w:style>
  <w:style w:type="paragraph" w:customStyle="1" w:styleId="91A64EDE62019246850F4C8A5777C9AE">
    <w:name w:val="91A64EDE62019246850F4C8A5777C9AE"/>
  </w:style>
  <w:style w:type="paragraph" w:customStyle="1" w:styleId="B69720A0D39F9A47A2D9D104320CECE7">
    <w:name w:val="B69720A0D39F9A47A2D9D104320CECE7"/>
  </w:style>
  <w:style w:type="paragraph" w:customStyle="1" w:styleId="8A69E494146BDF4CA44CCBBC8403DAA7">
    <w:name w:val="8A69E494146BDF4CA44CCBBC8403DAA7"/>
  </w:style>
  <w:style w:type="paragraph" w:customStyle="1" w:styleId="A3AE77F535F0F848981E2187C9D03652">
    <w:name w:val="A3AE77F535F0F848981E2187C9D03652"/>
  </w:style>
  <w:style w:type="paragraph" w:customStyle="1" w:styleId="5D46227878C3F6479434C3DE7A714838">
    <w:name w:val="5D46227878C3F6479434C3DE7A714838"/>
  </w:style>
  <w:style w:type="paragraph" w:customStyle="1" w:styleId="3C7D104298B0454E9AB10C4A899D2C2B">
    <w:name w:val="3C7D104298B0454E9AB10C4A899D2C2B"/>
  </w:style>
  <w:style w:type="paragraph" w:customStyle="1" w:styleId="E606BF8DDE7D0B44BD90BB7666A2C4C5">
    <w:name w:val="E606BF8DDE7D0B44BD90BB7666A2C4C5"/>
  </w:style>
  <w:style w:type="paragraph" w:customStyle="1" w:styleId="F8075D239C1E794E9AC4A105763473B0">
    <w:name w:val="F8075D239C1E794E9AC4A105763473B0"/>
  </w:style>
  <w:style w:type="paragraph" w:customStyle="1" w:styleId="9ACF37E7B772EA499E277E0E2298A7AC">
    <w:name w:val="9ACF37E7B772EA499E277E0E2298A7AC"/>
  </w:style>
  <w:style w:type="paragraph" w:customStyle="1" w:styleId="D9CBCCF4BEEF3F4DA3C852F1D1C45462">
    <w:name w:val="D9CBCCF4BEEF3F4DA3C852F1D1C45462"/>
  </w:style>
  <w:style w:type="paragraph" w:customStyle="1" w:styleId="094F0D0998F5E84DA7742FD550868A04">
    <w:name w:val="094F0D0998F5E84DA7742FD550868A04"/>
  </w:style>
  <w:style w:type="paragraph" w:customStyle="1" w:styleId="7126A7CFAFD4564F9236E5FA099E4BBD">
    <w:name w:val="7126A7CFAFD4564F9236E5FA099E4BBD"/>
  </w:style>
  <w:style w:type="paragraph" w:customStyle="1" w:styleId="EB7FAD185C71164B82441F4144C7F412">
    <w:name w:val="EB7FAD185C71164B82441F4144C7F412"/>
  </w:style>
  <w:style w:type="paragraph" w:customStyle="1" w:styleId="A3DCB72FDD4299449CD14ED28AC66451">
    <w:name w:val="A3DCB72FDD4299449CD14ED28AC66451"/>
  </w:style>
  <w:style w:type="paragraph" w:customStyle="1" w:styleId="5F5F0FCA88AE4B4FA7D9DFF7993D1E3B">
    <w:name w:val="5F5F0FCA88AE4B4FA7D9DFF7993D1E3B"/>
  </w:style>
  <w:style w:type="paragraph" w:customStyle="1" w:styleId="0B659BC5E7A85443B7F48F4744735AF7">
    <w:name w:val="0B659BC5E7A85443B7F48F4744735AF7"/>
  </w:style>
  <w:style w:type="paragraph" w:customStyle="1" w:styleId="7AD1A8E3C91F99498B2C7F4A82F54125">
    <w:name w:val="7AD1A8E3C91F99498B2C7F4A82F54125"/>
  </w:style>
  <w:style w:type="paragraph" w:customStyle="1" w:styleId="C44ED26441E1E84BAD588BC233B74514">
    <w:name w:val="C44ED26441E1E84BAD588BC233B74514"/>
  </w:style>
  <w:style w:type="paragraph" w:customStyle="1" w:styleId="390F1F03D2CA8A409D874B8FF06223E0">
    <w:name w:val="390F1F03D2CA8A409D874B8FF06223E0"/>
  </w:style>
  <w:style w:type="paragraph" w:customStyle="1" w:styleId="A4174B5FA63E6A4BA17A6DF246BA431D">
    <w:name w:val="A4174B5FA63E6A4BA17A6DF246BA431D"/>
  </w:style>
  <w:style w:type="paragraph" w:customStyle="1" w:styleId="36C05D3C12523341963BCBB6780A3F47">
    <w:name w:val="36C05D3C12523341963BCBB6780A3F47"/>
  </w:style>
  <w:style w:type="paragraph" w:customStyle="1" w:styleId="518AEC7A0CDF2D43A258C43EF6F7ADBE">
    <w:name w:val="518AEC7A0CDF2D43A258C43EF6F7ADBE"/>
  </w:style>
  <w:style w:type="paragraph" w:customStyle="1" w:styleId="F0C7E1378D4A1847872D81E5446F6D15">
    <w:name w:val="F0C7E1378D4A1847872D81E5446F6D15"/>
  </w:style>
  <w:style w:type="paragraph" w:customStyle="1" w:styleId="9C76EBE4BACDFB489DF6CFCC994A8383">
    <w:name w:val="9C76EBE4BACDFB489DF6CFCC994A8383"/>
  </w:style>
  <w:style w:type="paragraph" w:customStyle="1" w:styleId="A342BA6A6F3A8E41B07DF522551D2426">
    <w:name w:val="A342BA6A6F3A8E41B07DF522551D2426"/>
  </w:style>
  <w:style w:type="paragraph" w:customStyle="1" w:styleId="81C4DFAF154734489825F1B087FD33A6">
    <w:name w:val="81C4DFAF154734489825F1B087FD33A6"/>
  </w:style>
  <w:style w:type="paragraph" w:customStyle="1" w:styleId="8EB5EA77E5A266429AB1E5DF747ED8EF">
    <w:name w:val="8EB5EA77E5A266429AB1E5DF747ED8EF"/>
  </w:style>
  <w:style w:type="paragraph" w:customStyle="1" w:styleId="E1A526FA6F95DD4BAB36A23EB3D0F909">
    <w:name w:val="E1A526FA6F95DD4BAB36A23EB3D0F909"/>
  </w:style>
  <w:style w:type="paragraph" w:customStyle="1" w:styleId="B0E75B7EAF4B394783054C6E820D6C72">
    <w:name w:val="B0E75B7EAF4B394783054C6E820D6C72"/>
  </w:style>
  <w:style w:type="paragraph" w:customStyle="1" w:styleId="679E311328FCBE418E07D21D725B83D8">
    <w:name w:val="679E311328FCBE418E07D21D725B83D8"/>
  </w:style>
  <w:style w:type="paragraph" w:customStyle="1" w:styleId="40A90542197B5644BB4695E8815004A4">
    <w:name w:val="40A90542197B5644BB4695E8815004A4"/>
  </w:style>
  <w:style w:type="paragraph" w:customStyle="1" w:styleId="5D03694DEC85E84CBD093205A1228BBD">
    <w:name w:val="5D03694DEC85E84CBD093205A1228BBD"/>
  </w:style>
  <w:style w:type="paragraph" w:customStyle="1" w:styleId="F59EAA4E81676C4CB86456828D2007FD">
    <w:name w:val="F59EAA4E81676C4CB86456828D2007FD"/>
  </w:style>
  <w:style w:type="paragraph" w:customStyle="1" w:styleId="4C25F3EC7AA05C4E9BD4EDF33DE7D6C2">
    <w:name w:val="4C25F3EC7AA05C4E9BD4EDF33DE7D6C2"/>
  </w:style>
  <w:style w:type="paragraph" w:customStyle="1" w:styleId="A8B6CF00BA110E46B43D4916BA938A78">
    <w:name w:val="A8B6CF00BA110E46B43D4916BA938A78"/>
  </w:style>
  <w:style w:type="paragraph" w:customStyle="1" w:styleId="3E07006A2377404E8FD90E91ACAC223F">
    <w:name w:val="3E07006A2377404E8FD90E91ACAC223F"/>
  </w:style>
  <w:style w:type="paragraph" w:customStyle="1" w:styleId="98102139821DD14297685B03FCC8EEC5">
    <w:name w:val="98102139821DD14297685B03FCC8EEC5"/>
  </w:style>
  <w:style w:type="paragraph" w:customStyle="1" w:styleId="ECBBF7CAE73AD849845599F873E4E33C">
    <w:name w:val="ECBBF7CAE73AD849845599F873E4E33C"/>
  </w:style>
  <w:style w:type="paragraph" w:customStyle="1" w:styleId="89B564FEBE48404F8591C4B59C8146BF">
    <w:name w:val="89B564FEBE48404F8591C4B59C8146BF"/>
  </w:style>
  <w:style w:type="paragraph" w:customStyle="1" w:styleId="483A339D8C1A124CA7F43F6CEF3F0F9C">
    <w:name w:val="483A339D8C1A124CA7F43F6CEF3F0F9C"/>
  </w:style>
  <w:style w:type="paragraph" w:customStyle="1" w:styleId="669E13031D18AE499057FB4A90116212">
    <w:name w:val="669E13031D18AE499057FB4A90116212"/>
  </w:style>
  <w:style w:type="paragraph" w:customStyle="1" w:styleId="690A9E155E78174096B3066BED038288">
    <w:name w:val="690A9E155E78174096B3066BED038288"/>
  </w:style>
  <w:style w:type="paragraph" w:customStyle="1" w:styleId="A6D6AE9BAABB6A42B927468331F820CB">
    <w:name w:val="A6D6AE9BAABB6A42B927468331F820CB"/>
  </w:style>
  <w:style w:type="paragraph" w:customStyle="1" w:styleId="770A97CD4EA74D43A39B1B64479B339B">
    <w:name w:val="770A97CD4EA74D43A39B1B64479B339B"/>
  </w:style>
  <w:style w:type="paragraph" w:customStyle="1" w:styleId="8B0D8E47962BF84FA6FAACBF6432DA1F">
    <w:name w:val="8B0D8E47962BF84FA6FAACBF6432DA1F"/>
  </w:style>
  <w:style w:type="paragraph" w:customStyle="1" w:styleId="494EC11B9648C84288D3773F6C130460">
    <w:name w:val="494EC11B9648C84288D3773F6C130460"/>
  </w:style>
  <w:style w:type="paragraph" w:customStyle="1" w:styleId="77768800BD9DC945B8D560E1276E6980">
    <w:name w:val="77768800BD9DC945B8D560E1276E6980"/>
  </w:style>
  <w:style w:type="paragraph" w:customStyle="1" w:styleId="4758134F03368E4C8DB36610D5BB4346">
    <w:name w:val="4758134F03368E4C8DB36610D5BB4346"/>
  </w:style>
  <w:style w:type="paragraph" w:customStyle="1" w:styleId="26E8824EB0BEE0478D2F68473333AD71">
    <w:name w:val="26E8824EB0BEE0478D2F68473333AD71"/>
  </w:style>
  <w:style w:type="paragraph" w:customStyle="1" w:styleId="944C43626B895947BAB572E295531F0C">
    <w:name w:val="944C43626B895947BAB572E295531F0C"/>
  </w:style>
  <w:style w:type="paragraph" w:customStyle="1" w:styleId="C4562D6EA7CE0044BAAA59D4FBA1419D">
    <w:name w:val="C4562D6EA7CE0044BAAA59D4FBA1419D"/>
  </w:style>
  <w:style w:type="paragraph" w:customStyle="1" w:styleId="16A9FF0852A93344B0A475DC231D8F8A">
    <w:name w:val="16A9FF0852A93344B0A475DC231D8F8A"/>
  </w:style>
  <w:style w:type="paragraph" w:customStyle="1" w:styleId="E0E7BDD2E1C3994EB495C368B262A257">
    <w:name w:val="E0E7BDD2E1C3994EB495C368B262A257"/>
  </w:style>
  <w:style w:type="paragraph" w:customStyle="1" w:styleId="7907D72592ECDF4A9A22D7B9E9AEC814">
    <w:name w:val="7907D72592ECDF4A9A22D7B9E9AEC814"/>
  </w:style>
  <w:style w:type="paragraph" w:customStyle="1" w:styleId="5146C59588F9C643A247DEA29644266D">
    <w:name w:val="5146C59588F9C643A247DEA29644266D"/>
  </w:style>
  <w:style w:type="paragraph" w:customStyle="1" w:styleId="0079AAB7D44A0848A29ACD421F0AEEE2">
    <w:name w:val="0079AAB7D44A0848A29ACD421F0AEEE2"/>
  </w:style>
  <w:style w:type="paragraph" w:customStyle="1" w:styleId="6CF3F1E7FD1C1A478FADBEAD5E443A9B">
    <w:name w:val="6CF3F1E7FD1C1A478FADBEAD5E443A9B"/>
  </w:style>
  <w:style w:type="paragraph" w:customStyle="1" w:styleId="A68E853C49126E4BB0D0BB04D3912F73">
    <w:name w:val="A68E853C49126E4BB0D0BB04D3912F73"/>
  </w:style>
  <w:style w:type="paragraph" w:customStyle="1" w:styleId="8762B92D4430414AB8DF7FD3A990D8C0">
    <w:name w:val="8762B92D4430414AB8DF7FD3A990D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 de communication de projet.dotx</Template>
  <TotalTime>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SAFRAN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/>
  <dc:description>KERCHAOUI Maïssa</dc:description>
  <cp:lastModifiedBy>Maissa Kerchaoui</cp:lastModifiedBy>
  <cp:revision>1</cp:revision>
  <dcterms:created xsi:type="dcterms:W3CDTF">2025-07-23T08:27:00Z</dcterms:created>
  <dcterms:modified xsi:type="dcterms:W3CDTF">2025-07-23T08:31:00Z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